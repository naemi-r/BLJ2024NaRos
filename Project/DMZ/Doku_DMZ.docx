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E64A2" w14:textId="0D561F8D" w:rsidR="00F25335" w:rsidRDefault="00685E9E" w:rsidP="00F25335">
      <w:pPr>
        <w:pStyle w:val="Untertitel"/>
      </w:pPr>
      <w:r>
        <w:t>Titelseite</w:t>
      </w:r>
    </w:p>
    <w:p w14:paraId="3914A414" w14:textId="34A66E7F" w:rsidR="00685E9E" w:rsidRDefault="00685E9E" w:rsidP="00685E9E">
      <w:pPr>
        <w:pStyle w:val="UntertitelnichtIndexiert"/>
      </w:pPr>
      <w:r>
        <w:t>Inhaltsverzeichnis</w:t>
      </w:r>
      <w:r>
        <w:br/>
        <w:t>Abbildungsverzeichnis</w:t>
      </w:r>
      <w:r>
        <w:br/>
        <w:t>Tabellenverzeichnis</w:t>
      </w:r>
    </w:p>
    <w:p w14:paraId="1A91C019" w14:textId="1556AC17" w:rsidR="00685E9E" w:rsidRPr="00685E9E" w:rsidRDefault="00685E9E" w:rsidP="00685E9E">
      <w:pPr>
        <w:pStyle w:val="UntertitelnichtIndexiert"/>
      </w:pPr>
      <w:r>
        <w:t>Änderungsgeschichte</w:t>
      </w:r>
    </w:p>
    <w:p w14:paraId="2D5EFDB0" w14:textId="2399036C" w:rsidR="00685E9E" w:rsidRPr="00685E9E" w:rsidRDefault="00685E9E" w:rsidP="00685E9E">
      <w:pPr>
        <w:pStyle w:val="berschrift1"/>
        <w:rPr>
          <w:b w:val="0"/>
          <w:bCs w:val="0"/>
        </w:rPr>
      </w:pPr>
      <w:r w:rsidRPr="00685E9E">
        <w:rPr>
          <w:b w:val="0"/>
          <w:bCs w:val="0"/>
        </w:rPr>
        <w:t>Einleitung</w:t>
      </w:r>
    </w:p>
    <w:p w14:paraId="66DCDDA8" w14:textId="63543DC4" w:rsidR="00685E9E" w:rsidRDefault="00685E9E" w:rsidP="00685E9E">
      <w:pPr>
        <w:pStyle w:val="berschrift1"/>
      </w:pPr>
      <w:r>
        <w:t>Namensschema</w:t>
      </w:r>
    </w:p>
    <w:p w14:paraId="7271EA5A" w14:textId="4B5D4AED" w:rsidR="00685E9E" w:rsidRDefault="00685E9E" w:rsidP="00685E9E">
      <w:pPr>
        <w:pStyle w:val="berschrift1"/>
      </w:pPr>
      <w:r>
        <w:t>Netzwerkplan</w:t>
      </w:r>
    </w:p>
    <w:p w14:paraId="6A15DB81" w14:textId="42E0753D" w:rsidR="00685E9E" w:rsidRPr="00685E9E" w:rsidRDefault="00685E9E" w:rsidP="00685E9E">
      <w:pPr>
        <w:pStyle w:val="berschrift1"/>
        <w:rPr>
          <w:b w:val="0"/>
          <w:bCs w:val="0"/>
        </w:rPr>
      </w:pPr>
      <w:r w:rsidRPr="00685E9E">
        <w:rPr>
          <w:b w:val="0"/>
          <w:bCs w:val="0"/>
        </w:rPr>
        <w:t>IP-Konzept</w:t>
      </w:r>
    </w:p>
    <w:p w14:paraId="520CD09A" w14:textId="57390686" w:rsidR="00313702" w:rsidRDefault="00685E9E" w:rsidP="00685E9E">
      <w:pPr>
        <w:pStyle w:val="berschrift1"/>
        <w:rPr>
          <w:b w:val="0"/>
          <w:bCs w:val="0"/>
        </w:rPr>
      </w:pPr>
      <w:r w:rsidRPr="00685E9E">
        <w:rPr>
          <w:b w:val="0"/>
          <w:bCs w:val="0"/>
        </w:rPr>
        <w:t>Gerätebeschreibung</w:t>
      </w:r>
    </w:p>
    <w:p w14:paraId="6CD7BB5C" w14:textId="53D716A5" w:rsidR="00685E9E" w:rsidRDefault="00685E9E" w:rsidP="00685E9E">
      <w:pPr>
        <w:pStyle w:val="berschrift1"/>
      </w:pPr>
      <w:r w:rsidRPr="00685E9E">
        <w:rPr>
          <w:b w:val="0"/>
          <w:bCs w:val="0"/>
        </w:rPr>
        <w:t>Installation</w:t>
      </w:r>
      <w:r>
        <w:t xml:space="preserve"> / Konfiguration</w:t>
      </w:r>
    </w:p>
    <w:p w14:paraId="3C122254" w14:textId="15708FEE" w:rsidR="00685E9E" w:rsidRDefault="00A3127E" w:rsidP="00685E9E">
      <w:pPr>
        <w:pStyle w:val="berschrift1"/>
      </w:pPr>
      <w:r>
        <w:t>Firewall Regeln</w:t>
      </w:r>
    </w:p>
    <w:p w14:paraId="4D8EAA4D" w14:textId="13E573B7" w:rsidR="00A3127E" w:rsidRDefault="00A3127E" w:rsidP="00A3127E">
      <w:pPr>
        <w:pStyle w:val="berschrift1"/>
      </w:pPr>
      <w:proofErr w:type="spellStart"/>
      <w:r>
        <w:t>Testing</w:t>
      </w:r>
      <w:proofErr w:type="spellEnd"/>
    </w:p>
    <w:p w14:paraId="42C5B023" w14:textId="7E848C55" w:rsidR="00A3127E" w:rsidRDefault="00A3127E" w:rsidP="00A3127E">
      <w:pPr>
        <w:pStyle w:val="berschrift2"/>
      </w:pPr>
      <w:r>
        <w:t>Testkonzept</w:t>
      </w:r>
    </w:p>
    <w:tbl>
      <w:tblPr>
        <w:tblW w:w="5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4560"/>
      </w:tblGrid>
      <w:tr w:rsidR="00A3127E" w:rsidRPr="00A3127E" w14:paraId="54F84C80" w14:textId="77777777" w:rsidTr="00A3127E">
        <w:trPr>
          <w:trHeight w:val="359"/>
        </w:trPr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/>
            <w:tcMar>
              <w:top w:w="87" w:type="dxa"/>
              <w:left w:w="83" w:type="dxa"/>
              <w:bottom w:w="87" w:type="dxa"/>
              <w:right w:w="83" w:type="dxa"/>
            </w:tcMar>
            <w:vAlign w:val="center"/>
            <w:hideMark/>
          </w:tcPr>
          <w:p w14:paraId="5D6940BA" w14:textId="77777777" w:rsidR="00A3127E" w:rsidRPr="00A3127E" w:rsidRDefault="00A3127E" w:rsidP="00A3127E">
            <w:pPr>
              <w:rPr>
                <w:lang/>
              </w:rPr>
            </w:pPr>
            <w:r w:rsidRPr="00A3127E">
              <w:rPr>
                <w:b/>
                <w:bCs/>
              </w:rPr>
              <w:t>ID</w:t>
            </w:r>
          </w:p>
        </w:tc>
        <w:tc>
          <w:tcPr>
            <w:tcW w:w="4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/>
            <w:tcMar>
              <w:top w:w="87" w:type="dxa"/>
              <w:left w:w="83" w:type="dxa"/>
              <w:bottom w:w="87" w:type="dxa"/>
              <w:right w:w="83" w:type="dxa"/>
            </w:tcMar>
            <w:vAlign w:val="center"/>
            <w:hideMark/>
          </w:tcPr>
          <w:p w14:paraId="29E518E2" w14:textId="77777777" w:rsidR="00A3127E" w:rsidRPr="00A3127E" w:rsidRDefault="00A3127E" w:rsidP="00A3127E">
            <w:pPr>
              <w:rPr>
                <w:lang/>
              </w:rPr>
            </w:pPr>
            <w:r w:rsidRPr="00A3127E">
              <w:rPr>
                <w:b/>
                <w:bCs/>
              </w:rPr>
              <w:t>T05</w:t>
            </w:r>
          </w:p>
        </w:tc>
      </w:tr>
      <w:tr w:rsidR="00A3127E" w:rsidRPr="00A3127E" w14:paraId="0E1E8367" w14:textId="77777777" w:rsidTr="00A3127E">
        <w:trPr>
          <w:trHeight w:val="336"/>
        </w:trPr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/>
            <w:tcMar>
              <w:top w:w="87" w:type="dxa"/>
              <w:left w:w="83" w:type="dxa"/>
              <w:bottom w:w="87" w:type="dxa"/>
              <w:right w:w="83" w:type="dxa"/>
            </w:tcMar>
            <w:vAlign w:val="center"/>
            <w:hideMark/>
          </w:tcPr>
          <w:p w14:paraId="549B9F65" w14:textId="77777777" w:rsidR="00A3127E" w:rsidRPr="00A3127E" w:rsidRDefault="00A3127E" w:rsidP="00A3127E">
            <w:pPr>
              <w:rPr>
                <w:lang/>
              </w:rPr>
            </w:pPr>
            <w:r w:rsidRPr="00A3127E">
              <w:rPr>
                <w:b/>
                <w:bCs/>
              </w:rPr>
              <w:t>Testfall</w:t>
            </w:r>
          </w:p>
        </w:tc>
        <w:tc>
          <w:tcPr>
            <w:tcW w:w="4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87" w:type="dxa"/>
              <w:left w:w="83" w:type="dxa"/>
              <w:bottom w:w="87" w:type="dxa"/>
              <w:right w:w="83" w:type="dxa"/>
            </w:tcMar>
            <w:vAlign w:val="center"/>
            <w:hideMark/>
          </w:tcPr>
          <w:p w14:paraId="713EB7CF" w14:textId="77777777" w:rsidR="00A3127E" w:rsidRPr="00A3127E" w:rsidRDefault="00A3127E" w:rsidP="00A3127E">
            <w:pPr>
              <w:rPr>
                <w:lang/>
              </w:rPr>
            </w:pPr>
            <w:r w:rsidRPr="00A3127E">
              <w:t>Umleitung HTTP auf HTTPS</w:t>
            </w:r>
          </w:p>
        </w:tc>
      </w:tr>
      <w:tr w:rsidR="00A3127E" w:rsidRPr="00A3127E" w14:paraId="0C2E279E" w14:textId="77777777" w:rsidTr="00A3127E">
        <w:trPr>
          <w:trHeight w:val="298"/>
        </w:trPr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/>
            <w:tcMar>
              <w:top w:w="87" w:type="dxa"/>
              <w:left w:w="83" w:type="dxa"/>
              <w:bottom w:w="87" w:type="dxa"/>
              <w:right w:w="83" w:type="dxa"/>
            </w:tcMar>
            <w:vAlign w:val="center"/>
            <w:hideMark/>
          </w:tcPr>
          <w:p w14:paraId="43A3BBFE" w14:textId="77777777" w:rsidR="00A3127E" w:rsidRPr="00A3127E" w:rsidRDefault="00A3127E" w:rsidP="00A3127E">
            <w:pPr>
              <w:rPr>
                <w:lang/>
              </w:rPr>
            </w:pPr>
            <w:r w:rsidRPr="00A3127E">
              <w:rPr>
                <w:b/>
                <w:bCs/>
                <w:lang w:val="en-US"/>
              </w:rPr>
              <w:t>Host</w:t>
            </w:r>
          </w:p>
        </w:tc>
        <w:tc>
          <w:tcPr>
            <w:tcW w:w="4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87" w:type="dxa"/>
              <w:left w:w="83" w:type="dxa"/>
              <w:bottom w:w="87" w:type="dxa"/>
              <w:right w:w="83" w:type="dxa"/>
            </w:tcMar>
            <w:vAlign w:val="center"/>
            <w:hideMark/>
          </w:tcPr>
          <w:p w14:paraId="7B6FD43D" w14:textId="77777777" w:rsidR="00A3127E" w:rsidRPr="00A3127E" w:rsidRDefault="00A3127E" w:rsidP="00A3127E">
            <w:pPr>
              <w:rPr>
                <w:lang/>
              </w:rPr>
            </w:pPr>
            <w:r w:rsidRPr="00A3127E">
              <w:rPr>
                <w:lang w:val="en-US"/>
              </w:rPr>
              <w:t>WEBSRV-01</w:t>
            </w:r>
          </w:p>
        </w:tc>
      </w:tr>
      <w:tr w:rsidR="00A3127E" w:rsidRPr="00A3127E" w14:paraId="108EF548" w14:textId="77777777" w:rsidTr="00A3127E">
        <w:trPr>
          <w:trHeight w:val="669"/>
        </w:trPr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/>
            <w:tcMar>
              <w:top w:w="87" w:type="dxa"/>
              <w:left w:w="83" w:type="dxa"/>
              <w:bottom w:w="87" w:type="dxa"/>
              <w:right w:w="83" w:type="dxa"/>
            </w:tcMar>
            <w:vAlign w:val="center"/>
            <w:hideMark/>
          </w:tcPr>
          <w:p w14:paraId="61B28AD3" w14:textId="77777777" w:rsidR="00A3127E" w:rsidRPr="00A3127E" w:rsidRDefault="00A3127E" w:rsidP="00A3127E">
            <w:pPr>
              <w:rPr>
                <w:lang/>
              </w:rPr>
            </w:pPr>
            <w:r w:rsidRPr="00A3127E">
              <w:rPr>
                <w:b/>
                <w:bCs/>
              </w:rPr>
              <w:t>Beschreibung</w:t>
            </w:r>
          </w:p>
        </w:tc>
        <w:tc>
          <w:tcPr>
            <w:tcW w:w="4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87" w:type="dxa"/>
              <w:left w:w="83" w:type="dxa"/>
              <w:bottom w:w="87" w:type="dxa"/>
              <w:right w:w="83" w:type="dxa"/>
            </w:tcMar>
            <w:vAlign w:val="center"/>
            <w:hideMark/>
          </w:tcPr>
          <w:p w14:paraId="1984A3DC" w14:textId="77777777" w:rsidR="00A3127E" w:rsidRPr="00A3127E" w:rsidRDefault="00A3127E" w:rsidP="00A3127E">
            <w:pPr>
              <w:rPr>
                <w:lang/>
              </w:rPr>
            </w:pPr>
            <w:r w:rsidRPr="00A3127E">
              <w:t xml:space="preserve">Es wird angeschaut, ob ein </w:t>
            </w:r>
            <w:r w:rsidRPr="00A3127E">
              <w:rPr>
                <w:b/>
                <w:bCs/>
              </w:rPr>
              <w:t xml:space="preserve">HTTPS Zertifikat </w:t>
            </w:r>
            <w:r w:rsidRPr="00A3127E">
              <w:t xml:space="preserve">existiert, dieses beim </w:t>
            </w:r>
            <w:proofErr w:type="spellStart"/>
            <w:proofErr w:type="gramStart"/>
            <w:r w:rsidRPr="00A3127E">
              <w:t>Deployment</w:t>
            </w:r>
            <w:proofErr w:type="spellEnd"/>
            <w:r w:rsidRPr="00A3127E">
              <w:t xml:space="preserve">  eingebunden</w:t>
            </w:r>
            <w:proofErr w:type="gramEnd"/>
            <w:r w:rsidRPr="00A3127E">
              <w:t xml:space="preserve"> wurde und eine </w:t>
            </w:r>
            <w:r w:rsidRPr="00A3127E">
              <w:rPr>
                <w:b/>
                <w:bCs/>
              </w:rPr>
              <w:t xml:space="preserve">Umleitung </w:t>
            </w:r>
            <w:r w:rsidRPr="00A3127E">
              <w:t>von HTTP auf HTTPS gemacht wurde.</w:t>
            </w:r>
          </w:p>
        </w:tc>
      </w:tr>
      <w:tr w:rsidR="00A3127E" w:rsidRPr="00A3127E" w14:paraId="6B084AB0" w14:textId="77777777" w:rsidTr="00A3127E">
        <w:trPr>
          <w:trHeight w:val="740"/>
        </w:trPr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/>
            <w:tcMar>
              <w:top w:w="87" w:type="dxa"/>
              <w:left w:w="83" w:type="dxa"/>
              <w:bottom w:w="87" w:type="dxa"/>
              <w:right w:w="83" w:type="dxa"/>
            </w:tcMar>
            <w:vAlign w:val="center"/>
            <w:hideMark/>
          </w:tcPr>
          <w:p w14:paraId="57649423" w14:textId="77777777" w:rsidR="00A3127E" w:rsidRPr="00A3127E" w:rsidRDefault="00A3127E" w:rsidP="00A3127E">
            <w:pPr>
              <w:rPr>
                <w:lang/>
              </w:rPr>
            </w:pPr>
            <w:r w:rsidRPr="00A3127E">
              <w:rPr>
                <w:b/>
                <w:bCs/>
              </w:rPr>
              <w:t>Testmethoden</w:t>
            </w:r>
            <w:r w:rsidRPr="00A3127E">
              <w:rPr>
                <w:b/>
                <w:bCs/>
                <w:lang w:val="en-US"/>
              </w:rPr>
              <w:t xml:space="preserve">/ </w:t>
            </w:r>
            <w:proofErr w:type="spellStart"/>
            <w:r w:rsidRPr="00A3127E">
              <w:rPr>
                <w:b/>
                <w:bCs/>
                <w:lang w:val="en-US"/>
              </w:rPr>
              <w:t>Testschritte</w:t>
            </w:r>
            <w:proofErr w:type="spellEnd"/>
          </w:p>
        </w:tc>
        <w:tc>
          <w:tcPr>
            <w:tcW w:w="4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87" w:type="dxa"/>
              <w:left w:w="83" w:type="dxa"/>
              <w:bottom w:w="87" w:type="dxa"/>
              <w:right w:w="83" w:type="dxa"/>
            </w:tcMar>
            <w:vAlign w:val="center"/>
            <w:hideMark/>
          </w:tcPr>
          <w:p w14:paraId="4893D968" w14:textId="77777777" w:rsidR="00A3127E" w:rsidRPr="00A3127E" w:rsidRDefault="00A3127E" w:rsidP="00A3127E">
            <w:pPr>
              <w:rPr>
                <w:lang/>
              </w:rPr>
            </w:pPr>
            <w:r w:rsidRPr="00A3127E">
              <w:t xml:space="preserve">Für diesen Test ist nur eine </w:t>
            </w:r>
            <w:r w:rsidRPr="00A3127E">
              <w:rPr>
                <w:b/>
                <w:bCs/>
              </w:rPr>
              <w:t>Abfrage</w:t>
            </w:r>
            <w:r w:rsidRPr="00A3127E">
              <w:t xml:space="preserve"> auf die Webseite notwendig.</w:t>
            </w:r>
          </w:p>
        </w:tc>
      </w:tr>
      <w:tr w:rsidR="00A3127E" w:rsidRPr="00A3127E" w14:paraId="71280AFF" w14:textId="77777777" w:rsidTr="00A3127E">
        <w:trPr>
          <w:trHeight w:val="740"/>
        </w:trPr>
        <w:tc>
          <w:tcPr>
            <w:tcW w:w="1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/>
            <w:tcMar>
              <w:top w:w="87" w:type="dxa"/>
              <w:left w:w="83" w:type="dxa"/>
              <w:bottom w:w="87" w:type="dxa"/>
              <w:right w:w="83" w:type="dxa"/>
            </w:tcMar>
            <w:vAlign w:val="center"/>
            <w:hideMark/>
          </w:tcPr>
          <w:p w14:paraId="38262EF5" w14:textId="77777777" w:rsidR="00A3127E" w:rsidRPr="00A3127E" w:rsidRDefault="00A3127E" w:rsidP="00A3127E">
            <w:pPr>
              <w:rPr>
                <w:lang/>
              </w:rPr>
            </w:pPr>
            <w:r w:rsidRPr="00A3127E">
              <w:rPr>
                <w:b/>
                <w:bCs/>
              </w:rPr>
              <w:t>Erwartetes Ergebnis</w:t>
            </w:r>
          </w:p>
        </w:tc>
        <w:tc>
          <w:tcPr>
            <w:tcW w:w="4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87" w:type="dxa"/>
              <w:left w:w="83" w:type="dxa"/>
              <w:bottom w:w="87" w:type="dxa"/>
              <w:right w:w="83" w:type="dxa"/>
            </w:tcMar>
            <w:vAlign w:val="center"/>
            <w:hideMark/>
          </w:tcPr>
          <w:p w14:paraId="2BE451EF" w14:textId="77777777" w:rsidR="00A3127E" w:rsidRPr="00A3127E" w:rsidRDefault="00A3127E" w:rsidP="00A3127E">
            <w:pPr>
              <w:rPr>
                <w:lang/>
              </w:rPr>
            </w:pPr>
            <w:r w:rsidRPr="00A3127E">
              <w:t xml:space="preserve">Das </w:t>
            </w:r>
            <w:r w:rsidRPr="00A3127E">
              <w:rPr>
                <w:b/>
                <w:bCs/>
              </w:rPr>
              <w:t xml:space="preserve">SSL-Zertifikat wird angezeigt </w:t>
            </w:r>
            <w:r w:rsidRPr="00A3127E">
              <w:t xml:space="preserve">und wurde als vertraulich markiert. Wenn die Abfrage über HTTP gemacht wird, entsteht eine </w:t>
            </w:r>
            <w:r w:rsidRPr="00A3127E">
              <w:rPr>
                <w:b/>
                <w:bCs/>
              </w:rPr>
              <w:t>Weiterleitung</w:t>
            </w:r>
            <w:r w:rsidRPr="00A3127E">
              <w:t xml:space="preserve"> auf HTTPS.</w:t>
            </w:r>
          </w:p>
        </w:tc>
      </w:tr>
    </w:tbl>
    <w:p w14:paraId="67CC3011" w14:textId="77777777" w:rsidR="00A3127E" w:rsidRDefault="00A3127E" w:rsidP="00A3127E">
      <w:pPr>
        <w:rPr>
          <w:lang/>
        </w:rPr>
      </w:pPr>
    </w:p>
    <w:p w14:paraId="20C4AA8B" w14:textId="74BACCE1" w:rsidR="00A3127E" w:rsidRDefault="00A3127E" w:rsidP="00A3127E">
      <w:pPr>
        <w:pStyle w:val="berschrift2"/>
        <w:rPr>
          <w:lang w:val="en-US"/>
        </w:rPr>
      </w:pPr>
      <w:proofErr w:type="spellStart"/>
      <w:r>
        <w:rPr>
          <w:lang w:val="en-US"/>
        </w:rPr>
        <w:lastRenderedPageBreak/>
        <w:t>Testprotokoll</w:t>
      </w:r>
      <w:proofErr w:type="spellEnd"/>
    </w:p>
    <w:tbl>
      <w:tblPr>
        <w:tblW w:w="6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"/>
        <w:gridCol w:w="1127"/>
        <w:gridCol w:w="1469"/>
        <w:gridCol w:w="1610"/>
        <w:gridCol w:w="1509"/>
      </w:tblGrid>
      <w:tr w:rsidR="00A3127E" w:rsidRPr="00A3127E" w14:paraId="06AACF05" w14:textId="77777777" w:rsidTr="00A3127E">
        <w:tc>
          <w:tcPr>
            <w:tcW w:w="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13E1D2" w14:textId="77777777" w:rsidR="00A3127E" w:rsidRPr="00A3127E" w:rsidRDefault="00A3127E" w:rsidP="00A3127E">
            <w:pPr>
              <w:rPr>
                <w:lang/>
              </w:rPr>
            </w:pPr>
            <w:r w:rsidRPr="00A3127E">
              <w:rPr>
                <w:b/>
                <w:bCs/>
              </w:rPr>
              <w:t>Nr.</w:t>
            </w:r>
          </w:p>
        </w:tc>
        <w:tc>
          <w:tcPr>
            <w:tcW w:w="1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CB05B1" w14:textId="77777777" w:rsidR="00A3127E" w:rsidRPr="00A3127E" w:rsidRDefault="00A3127E" w:rsidP="00A3127E">
            <w:pPr>
              <w:rPr>
                <w:lang/>
              </w:rPr>
            </w:pPr>
            <w:r w:rsidRPr="00A3127E">
              <w:rPr>
                <w:b/>
                <w:bCs/>
              </w:rPr>
              <w:t>Person</w:t>
            </w:r>
          </w:p>
        </w:tc>
        <w:tc>
          <w:tcPr>
            <w:tcW w:w="1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A606F4" w14:textId="77777777" w:rsidR="00A3127E" w:rsidRPr="00A3127E" w:rsidRDefault="00A3127E" w:rsidP="00A3127E">
            <w:pPr>
              <w:rPr>
                <w:lang/>
              </w:rPr>
            </w:pPr>
            <w:r w:rsidRPr="00A3127E">
              <w:rPr>
                <w:b/>
                <w:bCs/>
              </w:rPr>
              <w:t>Datum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65AC90" w14:textId="77777777" w:rsidR="00A3127E" w:rsidRPr="00A3127E" w:rsidRDefault="00A3127E" w:rsidP="00A3127E">
            <w:pPr>
              <w:rPr>
                <w:lang/>
              </w:rPr>
            </w:pPr>
            <w:proofErr w:type="gramStart"/>
            <w:r w:rsidRPr="00A3127E">
              <w:rPr>
                <w:b/>
                <w:bCs/>
              </w:rPr>
              <w:t>Test Name</w:t>
            </w:r>
            <w:proofErr w:type="gramEnd"/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99D5C5" w14:textId="77777777" w:rsidR="00A3127E" w:rsidRPr="00A3127E" w:rsidRDefault="00A3127E" w:rsidP="00A3127E">
            <w:pPr>
              <w:rPr>
                <w:lang/>
              </w:rPr>
            </w:pPr>
            <w:r w:rsidRPr="00A3127E">
              <w:rPr>
                <w:b/>
                <w:bCs/>
              </w:rPr>
              <w:t>Ergebnis</w:t>
            </w:r>
          </w:p>
        </w:tc>
      </w:tr>
      <w:tr w:rsidR="00A3127E" w:rsidRPr="00A3127E" w14:paraId="36773656" w14:textId="77777777" w:rsidTr="00A3127E">
        <w:tc>
          <w:tcPr>
            <w:tcW w:w="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D4AE62" w14:textId="77777777" w:rsidR="00A3127E" w:rsidRPr="00A3127E" w:rsidRDefault="00A3127E" w:rsidP="00A3127E">
            <w:pPr>
              <w:rPr>
                <w:lang/>
              </w:rPr>
            </w:pPr>
            <w:r w:rsidRPr="00A3127E">
              <w:rPr>
                <w:b/>
                <w:bCs/>
              </w:rPr>
              <w:t>T01</w:t>
            </w:r>
          </w:p>
        </w:tc>
        <w:tc>
          <w:tcPr>
            <w:tcW w:w="1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32CEF4" w14:textId="77777777" w:rsidR="00A3127E" w:rsidRPr="00A3127E" w:rsidRDefault="00A3127E" w:rsidP="00A3127E">
            <w:pPr>
              <w:rPr>
                <w:lang/>
              </w:rPr>
            </w:pPr>
            <w:r w:rsidRPr="00A3127E">
              <w:t>DO</w:t>
            </w:r>
          </w:p>
        </w:tc>
        <w:tc>
          <w:tcPr>
            <w:tcW w:w="1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3A28F4" w14:textId="77777777" w:rsidR="00A3127E" w:rsidRPr="00A3127E" w:rsidRDefault="00A3127E" w:rsidP="00A3127E">
            <w:pPr>
              <w:rPr>
                <w:lang/>
              </w:rPr>
            </w:pPr>
            <w:r w:rsidRPr="00A3127E">
              <w:t>23.04.2020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41E8F6" w14:textId="77777777" w:rsidR="00A3127E" w:rsidRPr="00A3127E" w:rsidRDefault="00A3127E" w:rsidP="00A3127E">
            <w:pPr>
              <w:rPr>
                <w:lang/>
              </w:rPr>
            </w:pPr>
            <w:r w:rsidRPr="00A3127E">
              <w:t>Aufruf von Webseite aus LAN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931AC7" w14:textId="77777777" w:rsidR="00A3127E" w:rsidRPr="00A3127E" w:rsidRDefault="00A3127E" w:rsidP="00A3127E">
            <w:pPr>
              <w:rPr>
                <w:lang/>
              </w:rPr>
            </w:pPr>
            <w:r w:rsidRPr="00A3127E">
              <w:t>Erfolgreich</w:t>
            </w:r>
          </w:p>
        </w:tc>
      </w:tr>
      <w:tr w:rsidR="00A3127E" w:rsidRPr="00A3127E" w14:paraId="50C90B74" w14:textId="77777777" w:rsidTr="00A3127E">
        <w:tc>
          <w:tcPr>
            <w:tcW w:w="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6C4641" w14:textId="77777777" w:rsidR="00A3127E" w:rsidRPr="00A3127E" w:rsidRDefault="00A3127E" w:rsidP="00A3127E">
            <w:pPr>
              <w:rPr>
                <w:lang/>
              </w:rPr>
            </w:pPr>
            <w:r w:rsidRPr="00A3127E">
              <w:rPr>
                <w:b/>
                <w:bCs/>
              </w:rPr>
              <w:t>T02</w:t>
            </w:r>
          </w:p>
        </w:tc>
        <w:tc>
          <w:tcPr>
            <w:tcW w:w="1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CFEA41" w14:textId="77777777" w:rsidR="00A3127E" w:rsidRPr="00A3127E" w:rsidRDefault="00A3127E" w:rsidP="00A3127E">
            <w:pPr>
              <w:rPr>
                <w:lang/>
              </w:rPr>
            </w:pPr>
            <w:r w:rsidRPr="00A3127E">
              <w:t>DO</w:t>
            </w:r>
          </w:p>
        </w:tc>
        <w:tc>
          <w:tcPr>
            <w:tcW w:w="1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5A93C3" w14:textId="77777777" w:rsidR="00A3127E" w:rsidRPr="00A3127E" w:rsidRDefault="00A3127E" w:rsidP="00A3127E">
            <w:pPr>
              <w:rPr>
                <w:lang/>
              </w:rPr>
            </w:pPr>
            <w:r w:rsidRPr="00A3127E">
              <w:t>23.04.2020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E352A4" w14:textId="77777777" w:rsidR="00A3127E" w:rsidRPr="00A3127E" w:rsidRDefault="00A3127E" w:rsidP="00A3127E">
            <w:pPr>
              <w:rPr>
                <w:lang/>
              </w:rPr>
            </w:pPr>
            <w:r w:rsidRPr="00A3127E">
              <w:t>Aufruf von Webseite aus WAN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E63D43" w14:textId="77777777" w:rsidR="00A3127E" w:rsidRPr="00A3127E" w:rsidRDefault="00A3127E" w:rsidP="00A3127E">
            <w:pPr>
              <w:rPr>
                <w:lang/>
              </w:rPr>
            </w:pPr>
            <w:r w:rsidRPr="00A3127E">
              <w:t>Erfolgreich</w:t>
            </w:r>
          </w:p>
        </w:tc>
      </w:tr>
      <w:tr w:rsidR="00A3127E" w:rsidRPr="00A3127E" w14:paraId="5C336E42" w14:textId="77777777" w:rsidTr="00A3127E">
        <w:tc>
          <w:tcPr>
            <w:tcW w:w="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C9525B" w14:textId="77777777" w:rsidR="00A3127E" w:rsidRPr="00A3127E" w:rsidRDefault="00A3127E" w:rsidP="00A3127E">
            <w:pPr>
              <w:rPr>
                <w:lang/>
              </w:rPr>
            </w:pPr>
            <w:r w:rsidRPr="00A3127E">
              <w:rPr>
                <w:b/>
                <w:bCs/>
              </w:rPr>
              <w:t>T03</w:t>
            </w:r>
          </w:p>
        </w:tc>
        <w:tc>
          <w:tcPr>
            <w:tcW w:w="1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695882" w14:textId="77777777" w:rsidR="00A3127E" w:rsidRPr="00A3127E" w:rsidRDefault="00A3127E" w:rsidP="00A3127E">
            <w:pPr>
              <w:rPr>
                <w:lang/>
              </w:rPr>
            </w:pPr>
            <w:r w:rsidRPr="00A3127E">
              <w:t>DO</w:t>
            </w:r>
          </w:p>
        </w:tc>
        <w:tc>
          <w:tcPr>
            <w:tcW w:w="1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7538D6" w14:textId="77777777" w:rsidR="00A3127E" w:rsidRPr="00A3127E" w:rsidRDefault="00A3127E" w:rsidP="00A3127E">
            <w:pPr>
              <w:rPr>
                <w:lang/>
              </w:rPr>
            </w:pPr>
            <w:r w:rsidRPr="00A3127E">
              <w:t>23.04.2020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1239C3" w14:textId="77777777" w:rsidR="00A3127E" w:rsidRPr="00A3127E" w:rsidRDefault="00A3127E" w:rsidP="00A3127E">
            <w:pPr>
              <w:rPr>
                <w:lang/>
              </w:rPr>
            </w:pPr>
            <w:r w:rsidRPr="00A3127E">
              <w:t>Zugriff von Webserver auf LAN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3EEDBD" w14:textId="77777777" w:rsidR="00A3127E" w:rsidRPr="00A3127E" w:rsidRDefault="00A3127E" w:rsidP="00A3127E">
            <w:pPr>
              <w:rPr>
                <w:lang/>
              </w:rPr>
            </w:pPr>
            <w:r w:rsidRPr="00A3127E">
              <w:t>Erfolgreich</w:t>
            </w:r>
          </w:p>
        </w:tc>
      </w:tr>
      <w:tr w:rsidR="00A3127E" w:rsidRPr="00A3127E" w14:paraId="78FB9760" w14:textId="77777777" w:rsidTr="00A3127E">
        <w:tc>
          <w:tcPr>
            <w:tcW w:w="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19CAE5" w14:textId="77777777" w:rsidR="00A3127E" w:rsidRPr="00A3127E" w:rsidRDefault="00A3127E" w:rsidP="00A3127E">
            <w:pPr>
              <w:rPr>
                <w:lang/>
              </w:rPr>
            </w:pPr>
            <w:r w:rsidRPr="00A3127E">
              <w:rPr>
                <w:b/>
                <w:bCs/>
              </w:rPr>
              <w:t>T04</w:t>
            </w:r>
          </w:p>
        </w:tc>
        <w:tc>
          <w:tcPr>
            <w:tcW w:w="1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8982C4" w14:textId="77777777" w:rsidR="00A3127E" w:rsidRPr="00A3127E" w:rsidRDefault="00A3127E" w:rsidP="00A3127E">
            <w:pPr>
              <w:rPr>
                <w:lang/>
              </w:rPr>
            </w:pPr>
            <w:r w:rsidRPr="00A3127E">
              <w:t>DO</w:t>
            </w:r>
          </w:p>
        </w:tc>
        <w:tc>
          <w:tcPr>
            <w:tcW w:w="1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6A6F4B" w14:textId="77777777" w:rsidR="00A3127E" w:rsidRPr="00A3127E" w:rsidRDefault="00A3127E" w:rsidP="00A3127E">
            <w:pPr>
              <w:rPr>
                <w:lang/>
              </w:rPr>
            </w:pPr>
            <w:r w:rsidRPr="00A3127E">
              <w:t>23.04.2020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3C8523" w14:textId="77777777" w:rsidR="00A3127E" w:rsidRPr="00A3127E" w:rsidRDefault="00A3127E" w:rsidP="00A3127E">
            <w:pPr>
              <w:rPr>
                <w:lang/>
              </w:rPr>
            </w:pPr>
            <w:r w:rsidRPr="00A3127E">
              <w:t>Zugriff von LAN auf WAN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CC50F9" w14:textId="77777777" w:rsidR="00A3127E" w:rsidRPr="00A3127E" w:rsidRDefault="00A3127E" w:rsidP="00A3127E">
            <w:pPr>
              <w:rPr>
                <w:lang/>
              </w:rPr>
            </w:pPr>
            <w:r w:rsidRPr="00A3127E">
              <w:t>nicht</w:t>
            </w:r>
          </w:p>
          <w:p w14:paraId="454B68AD" w14:textId="77777777" w:rsidR="00A3127E" w:rsidRPr="00A3127E" w:rsidRDefault="00A3127E" w:rsidP="00A3127E">
            <w:pPr>
              <w:rPr>
                <w:lang/>
              </w:rPr>
            </w:pPr>
            <w:r w:rsidRPr="00A3127E">
              <w:t>Erfolgreich</w:t>
            </w:r>
          </w:p>
        </w:tc>
      </w:tr>
      <w:tr w:rsidR="00A3127E" w:rsidRPr="00A3127E" w14:paraId="146BB817" w14:textId="77777777" w:rsidTr="00A3127E">
        <w:tc>
          <w:tcPr>
            <w:tcW w:w="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EB389B" w14:textId="77777777" w:rsidR="00A3127E" w:rsidRPr="00A3127E" w:rsidRDefault="00A3127E" w:rsidP="00A3127E">
            <w:pPr>
              <w:rPr>
                <w:lang/>
              </w:rPr>
            </w:pPr>
            <w:r w:rsidRPr="00A3127E">
              <w:rPr>
                <w:b/>
                <w:bCs/>
                <w:lang w:val="en-US"/>
              </w:rPr>
              <w:t>T05</w:t>
            </w:r>
          </w:p>
        </w:tc>
        <w:tc>
          <w:tcPr>
            <w:tcW w:w="1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E78087" w14:textId="77777777" w:rsidR="00A3127E" w:rsidRPr="00A3127E" w:rsidRDefault="00A3127E" w:rsidP="00A3127E">
            <w:pPr>
              <w:rPr>
                <w:lang/>
              </w:rPr>
            </w:pPr>
            <w:r w:rsidRPr="00A3127E">
              <w:rPr>
                <w:b/>
                <w:bCs/>
                <w:lang w:val="en-US"/>
              </w:rPr>
              <w:t>DO</w:t>
            </w:r>
          </w:p>
        </w:tc>
        <w:tc>
          <w:tcPr>
            <w:tcW w:w="1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3A9C4E" w14:textId="77777777" w:rsidR="00A3127E" w:rsidRPr="00A3127E" w:rsidRDefault="00A3127E" w:rsidP="00A3127E">
            <w:pPr>
              <w:rPr>
                <w:lang/>
              </w:rPr>
            </w:pPr>
            <w:r w:rsidRPr="00A3127E">
              <w:rPr>
                <w:b/>
                <w:bCs/>
                <w:lang w:val="en-US"/>
              </w:rPr>
              <w:t>23.04.2020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8B06F9" w14:textId="77777777" w:rsidR="00A3127E" w:rsidRPr="00A3127E" w:rsidRDefault="00A3127E" w:rsidP="00A3127E">
            <w:pPr>
              <w:rPr>
                <w:lang/>
              </w:rPr>
            </w:pPr>
            <w:proofErr w:type="spellStart"/>
            <w:r w:rsidRPr="00A3127E">
              <w:rPr>
                <w:b/>
                <w:bCs/>
                <w:lang w:val="en-US"/>
              </w:rPr>
              <w:t>Umleitung</w:t>
            </w:r>
            <w:proofErr w:type="spellEnd"/>
            <w:r w:rsidRPr="00A3127E">
              <w:rPr>
                <w:b/>
                <w:bCs/>
                <w:lang w:val="en-US"/>
              </w:rPr>
              <w:t xml:space="preserve"> HTTP auf HTTPS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973F7F" w14:textId="77777777" w:rsidR="00A3127E" w:rsidRPr="00A3127E" w:rsidRDefault="00A3127E" w:rsidP="00A3127E">
            <w:pPr>
              <w:rPr>
                <w:lang/>
              </w:rPr>
            </w:pPr>
            <w:proofErr w:type="spellStart"/>
            <w:r w:rsidRPr="00A3127E">
              <w:rPr>
                <w:b/>
                <w:bCs/>
                <w:lang w:val="en-US"/>
              </w:rPr>
              <w:t>Erfolgreich</w:t>
            </w:r>
            <w:proofErr w:type="spellEnd"/>
          </w:p>
        </w:tc>
      </w:tr>
    </w:tbl>
    <w:p w14:paraId="2DE732E2" w14:textId="77777777" w:rsidR="00A3127E" w:rsidRPr="00A3127E" w:rsidRDefault="00A3127E" w:rsidP="00A3127E">
      <w:pPr>
        <w:rPr>
          <w:lang w:val="en-US"/>
        </w:rPr>
      </w:pPr>
    </w:p>
    <w:sectPr w:rsidR="00A3127E" w:rsidRPr="00A3127E" w:rsidSect="004A71A0">
      <w:headerReference w:type="default" r:id="rId9"/>
      <w:footerReference w:type="default" r:id="rId10"/>
      <w:pgSz w:w="11906" w:h="16838" w:code="9"/>
      <w:pgMar w:top="2268" w:right="1134" w:bottom="1134" w:left="1418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50D0DE" w14:textId="77777777" w:rsidR="000A4D62" w:rsidRDefault="000A4D62" w:rsidP="00E4787B">
      <w:pPr>
        <w:spacing w:after="0"/>
      </w:pPr>
      <w:r>
        <w:separator/>
      </w:r>
    </w:p>
  </w:endnote>
  <w:endnote w:type="continuationSeparator" w:id="0">
    <w:p w14:paraId="2BCB4071" w14:textId="77777777" w:rsidR="000A4D62" w:rsidRDefault="000A4D62" w:rsidP="00E478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7C13B0" w14:textId="77777777" w:rsidR="008D7E10" w:rsidRPr="004A71A0" w:rsidRDefault="004A71A0" w:rsidP="00B111A4">
    <w:pPr>
      <w:pStyle w:val="Fuzeile"/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1552" behindDoc="0" locked="0" layoutInCell="1" allowOverlap="1" wp14:anchorId="194E4300" wp14:editId="6A6D1663">
          <wp:simplePos x="0" y="0"/>
          <wp:positionH relativeFrom="margin">
            <wp:posOffset>0</wp:posOffset>
          </wp:positionH>
          <wp:positionV relativeFrom="paragraph">
            <wp:posOffset>-135890</wp:posOffset>
          </wp:positionV>
          <wp:extent cx="1337945" cy="292100"/>
          <wp:effectExtent l="0" t="0" r="0" b="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5EBE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Member of Noser Group</w:t>
    </w:r>
    <w:r>
      <w:rPr>
        <w:color w:val="808080"/>
        <w:sz w:val="18"/>
        <w:szCs w:val="18"/>
        <w:lang w:val="en-US"/>
      </w:rPr>
      <w:tab/>
    </w:r>
    <w:proofErr w:type="spellStart"/>
    <w:r w:rsidRPr="005D5EBE">
      <w:rPr>
        <w:color w:val="808080"/>
        <w:sz w:val="18"/>
        <w:szCs w:val="18"/>
        <w:lang w:val="en-US"/>
      </w:rPr>
      <w:t>Seite</w:t>
    </w:r>
    <w:proofErr w:type="spellEnd"/>
    <w:r w:rsidRPr="005D5EBE">
      <w:rPr>
        <w:color w:val="808080"/>
        <w:sz w:val="18"/>
        <w:szCs w:val="18"/>
        <w:lang w:val="en-US"/>
      </w:rPr>
      <w:t xml:space="preserve">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  <w:r w:rsidRPr="005D5EBE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9C5DB3" w14:textId="77777777" w:rsidR="000A4D62" w:rsidRDefault="000A4D62" w:rsidP="00E4787B">
      <w:pPr>
        <w:spacing w:after="0"/>
      </w:pPr>
      <w:r>
        <w:separator/>
      </w:r>
    </w:p>
  </w:footnote>
  <w:footnote w:type="continuationSeparator" w:id="0">
    <w:p w14:paraId="433681CD" w14:textId="77777777" w:rsidR="000A4D62" w:rsidRDefault="000A4D62" w:rsidP="00E4787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13B57D" w14:textId="77777777" w:rsidR="00685E9E" w:rsidRPr="00BC384F" w:rsidRDefault="00685E9E" w:rsidP="00685E9E">
    <w:pPr>
      <w:pStyle w:val="Kopfzeile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</w:rPr>
    </w:pPr>
    <w:bookmarkStart w:id="0" w:name="_Hlk40257122"/>
    <w:bookmarkStart w:id="1" w:name="_Hlk40257123"/>
    <w:bookmarkStart w:id="2" w:name="_Hlk40257270"/>
    <w:bookmarkStart w:id="3" w:name="_Hlk40257271"/>
    <w:bookmarkStart w:id="4" w:name="_Hlk40257392"/>
    <w:bookmarkStart w:id="5" w:name="_Hlk40257393"/>
    <w:bookmarkStart w:id="6" w:name="_Hlk40257546"/>
    <w:bookmarkStart w:id="7" w:name="_Hlk40257547"/>
    <w:bookmarkStart w:id="8" w:name="_Hlk40257901"/>
    <w:bookmarkStart w:id="9" w:name="_Hlk40257902"/>
    <w:bookmarkStart w:id="10" w:name="_Hlk40258140"/>
    <w:bookmarkStart w:id="11" w:name="_Hlk40258141"/>
    <w:bookmarkStart w:id="12" w:name="_Hlk40258262"/>
    <w:bookmarkStart w:id="13" w:name="_Hlk40258263"/>
    <w:bookmarkStart w:id="14" w:name="_Hlk40258397"/>
    <w:bookmarkStart w:id="15" w:name="_Hlk40258398"/>
    <w:bookmarkStart w:id="16" w:name="_Hlk40258402"/>
    <w:bookmarkStart w:id="17" w:name="_Hlk40258403"/>
    <w:bookmarkStart w:id="18" w:name="_Hlk40258441"/>
    <w:bookmarkStart w:id="19" w:name="_Hlk40258442"/>
    <w:r>
      <w:rPr>
        <w:noProof/>
      </w:rPr>
      <w:drawing>
        <wp:anchor distT="0" distB="0" distL="114300" distR="114300" simplePos="0" relativeHeight="251673600" behindDoc="0" locked="0" layoutInCell="1" allowOverlap="1" wp14:anchorId="108869C5" wp14:editId="5C4E6B87">
          <wp:simplePos x="0" y="0"/>
          <wp:positionH relativeFrom="margin">
            <wp:align>right</wp:align>
          </wp:positionH>
          <wp:positionV relativeFrom="paragraph">
            <wp:posOffset>314960</wp:posOffset>
          </wp:positionV>
          <wp:extent cx="1897380" cy="401884"/>
          <wp:effectExtent l="0" t="0" r="0" b="0"/>
          <wp:wrapNone/>
          <wp:docPr id="3" name="Grafik 3" descr="A black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 descr="A black and white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7380" cy="401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cs="Arial"/>
          <w:b/>
        </w:rPr>
        <w:alias w:val="Titel"/>
        <w:tag w:val=""/>
        <w:id w:val="1965311321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rFonts w:cs="Arial"/>
            <w:b/>
          </w:rPr>
          <w:t xml:space="preserve">     </w:t>
        </w:r>
      </w:sdtContent>
    </w:sdt>
  </w:p>
  <w:p w14:paraId="2326549A" w14:textId="77777777" w:rsidR="00685E9E" w:rsidRPr="004A71A0" w:rsidRDefault="00685E9E" w:rsidP="00685E9E">
    <w:pPr>
      <w:pStyle w:val="Kopfzeile"/>
      <w:pBdr>
        <w:bottom w:val="single" w:sz="4" w:space="0" w:color="000000" w:themeColor="text1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rPr>
        <w:rFonts w:cs="Arial"/>
        <w:b/>
        <w:sz w:val="20"/>
        <w:szCs w:val="20"/>
      </w:rPr>
      <w:t xml:space="preserve">Netzwerk mit 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r>
      <w:rPr>
        <w:rFonts w:cs="Arial"/>
        <w:b/>
        <w:sz w:val="20"/>
        <w:szCs w:val="20"/>
      </w:rPr>
      <w:t>Firewall einrichten</w:t>
    </w:r>
  </w:p>
  <w:p w14:paraId="5BB28999" w14:textId="77777777" w:rsidR="00685E9E" w:rsidRDefault="00685E9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55CB5"/>
    <w:multiLevelType w:val="hybridMultilevel"/>
    <w:tmpl w:val="5D561A1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074DC"/>
    <w:multiLevelType w:val="hybridMultilevel"/>
    <w:tmpl w:val="C9E84D36"/>
    <w:lvl w:ilvl="0" w:tplc="B9B6F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44F06"/>
    <w:multiLevelType w:val="hybridMultilevel"/>
    <w:tmpl w:val="E1B2E5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468F6"/>
    <w:multiLevelType w:val="hybridMultilevel"/>
    <w:tmpl w:val="E1F4D2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21E87"/>
    <w:multiLevelType w:val="multilevel"/>
    <w:tmpl w:val="F2F8BEB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7467D63"/>
    <w:multiLevelType w:val="hybridMultilevel"/>
    <w:tmpl w:val="0FD0FE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73957"/>
    <w:multiLevelType w:val="hybridMultilevel"/>
    <w:tmpl w:val="1C96FF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256F0"/>
    <w:multiLevelType w:val="hybridMultilevel"/>
    <w:tmpl w:val="82567E9C"/>
    <w:lvl w:ilvl="0" w:tplc="2000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8" w15:restartNumberingAfterBreak="0">
    <w:nsid w:val="1FFE792B"/>
    <w:multiLevelType w:val="hybridMultilevel"/>
    <w:tmpl w:val="8A7C36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669F2"/>
    <w:multiLevelType w:val="hybridMultilevel"/>
    <w:tmpl w:val="4BD4761E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F94015"/>
    <w:multiLevelType w:val="hybridMultilevel"/>
    <w:tmpl w:val="2D3EEB74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55259"/>
    <w:multiLevelType w:val="hybridMultilevel"/>
    <w:tmpl w:val="D9BA50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95E4B"/>
    <w:multiLevelType w:val="hybridMultilevel"/>
    <w:tmpl w:val="6A967792"/>
    <w:lvl w:ilvl="0" w:tplc="2000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3" w15:restartNumberingAfterBreak="0">
    <w:nsid w:val="31D458DA"/>
    <w:multiLevelType w:val="hybridMultilevel"/>
    <w:tmpl w:val="C568D3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6F1436"/>
    <w:multiLevelType w:val="hybridMultilevel"/>
    <w:tmpl w:val="0D26CF50"/>
    <w:lvl w:ilvl="0" w:tplc="B9B6F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F2323"/>
    <w:multiLevelType w:val="hybridMultilevel"/>
    <w:tmpl w:val="7BA03A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165F20"/>
    <w:multiLevelType w:val="hybridMultilevel"/>
    <w:tmpl w:val="9516E74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B10D46"/>
    <w:multiLevelType w:val="hybridMultilevel"/>
    <w:tmpl w:val="9C82A14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B11304"/>
    <w:multiLevelType w:val="hybridMultilevel"/>
    <w:tmpl w:val="853846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6F5F35"/>
    <w:multiLevelType w:val="hybridMultilevel"/>
    <w:tmpl w:val="7E0C1E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9B7133"/>
    <w:multiLevelType w:val="hybridMultilevel"/>
    <w:tmpl w:val="A12482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B43978"/>
    <w:multiLevelType w:val="hybridMultilevel"/>
    <w:tmpl w:val="BBC89FD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823294D"/>
    <w:multiLevelType w:val="hybridMultilevel"/>
    <w:tmpl w:val="4B1E33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A16FE3"/>
    <w:multiLevelType w:val="hybridMultilevel"/>
    <w:tmpl w:val="62607FF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891BAC"/>
    <w:multiLevelType w:val="multilevel"/>
    <w:tmpl w:val="D85E2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E26DC4"/>
    <w:multiLevelType w:val="hybridMultilevel"/>
    <w:tmpl w:val="9E269B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DE370B"/>
    <w:multiLevelType w:val="hybridMultilevel"/>
    <w:tmpl w:val="9926BA26"/>
    <w:lvl w:ilvl="0" w:tplc="B9B6F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2F631E"/>
    <w:multiLevelType w:val="hybridMultilevel"/>
    <w:tmpl w:val="94EA4586"/>
    <w:lvl w:ilvl="0" w:tplc="B9B6F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883665"/>
    <w:multiLevelType w:val="hybridMultilevel"/>
    <w:tmpl w:val="89B2F2DA"/>
    <w:lvl w:ilvl="0" w:tplc="AFA013E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C9065C"/>
    <w:multiLevelType w:val="hybridMultilevel"/>
    <w:tmpl w:val="4E20A2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E24C04"/>
    <w:multiLevelType w:val="hybridMultilevel"/>
    <w:tmpl w:val="E2F8DFAA"/>
    <w:lvl w:ilvl="0" w:tplc="B9B6F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827382"/>
    <w:multiLevelType w:val="hybridMultilevel"/>
    <w:tmpl w:val="3E8850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443406"/>
    <w:multiLevelType w:val="hybridMultilevel"/>
    <w:tmpl w:val="135639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B401EC"/>
    <w:multiLevelType w:val="hybridMultilevel"/>
    <w:tmpl w:val="EBA231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184B4D"/>
    <w:multiLevelType w:val="hybridMultilevel"/>
    <w:tmpl w:val="3BF23A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D74EB7"/>
    <w:multiLevelType w:val="hybridMultilevel"/>
    <w:tmpl w:val="7C48335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C66690"/>
    <w:multiLevelType w:val="hybridMultilevel"/>
    <w:tmpl w:val="CD5A8D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D82024"/>
    <w:multiLevelType w:val="hybridMultilevel"/>
    <w:tmpl w:val="E54651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C1665B"/>
    <w:multiLevelType w:val="hybridMultilevel"/>
    <w:tmpl w:val="032031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35065A"/>
    <w:multiLevelType w:val="hybridMultilevel"/>
    <w:tmpl w:val="BD10AF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425746"/>
    <w:multiLevelType w:val="hybridMultilevel"/>
    <w:tmpl w:val="A7A4D4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347410">
    <w:abstractNumId w:val="4"/>
  </w:num>
  <w:num w:numId="2" w16cid:durableId="2019040001">
    <w:abstractNumId w:val="9"/>
  </w:num>
  <w:num w:numId="3" w16cid:durableId="572277782">
    <w:abstractNumId w:val="31"/>
  </w:num>
  <w:num w:numId="4" w16cid:durableId="345836043">
    <w:abstractNumId w:val="10"/>
  </w:num>
  <w:num w:numId="5" w16cid:durableId="1837188574">
    <w:abstractNumId w:val="28"/>
  </w:num>
  <w:num w:numId="6" w16cid:durableId="335545872">
    <w:abstractNumId w:val="29"/>
  </w:num>
  <w:num w:numId="7" w16cid:durableId="1260481940">
    <w:abstractNumId w:val="37"/>
  </w:num>
  <w:num w:numId="8" w16cid:durableId="1075080668">
    <w:abstractNumId w:val="4"/>
  </w:num>
  <w:num w:numId="9" w16cid:durableId="1960641868">
    <w:abstractNumId w:val="40"/>
  </w:num>
  <w:num w:numId="10" w16cid:durableId="23529926">
    <w:abstractNumId w:val="19"/>
  </w:num>
  <w:num w:numId="11" w16cid:durableId="1828934603">
    <w:abstractNumId w:val="11"/>
  </w:num>
  <w:num w:numId="12" w16cid:durableId="714549001">
    <w:abstractNumId w:val="14"/>
  </w:num>
  <w:num w:numId="13" w16cid:durableId="1760711658">
    <w:abstractNumId w:val="0"/>
  </w:num>
  <w:num w:numId="14" w16cid:durableId="282460667">
    <w:abstractNumId w:val="26"/>
  </w:num>
  <w:num w:numId="15" w16cid:durableId="117267122">
    <w:abstractNumId w:val="27"/>
  </w:num>
  <w:num w:numId="16" w16cid:durableId="1974872370">
    <w:abstractNumId w:val="30"/>
  </w:num>
  <w:num w:numId="17" w16cid:durableId="1748376728">
    <w:abstractNumId w:val="1"/>
  </w:num>
  <w:num w:numId="18" w16cid:durableId="1682664539">
    <w:abstractNumId w:val="7"/>
  </w:num>
  <w:num w:numId="19" w16cid:durableId="1102148485">
    <w:abstractNumId w:val="20"/>
  </w:num>
  <w:num w:numId="20" w16cid:durableId="2017608348">
    <w:abstractNumId w:val="25"/>
  </w:num>
  <w:num w:numId="21" w16cid:durableId="1899051215">
    <w:abstractNumId w:val="13"/>
  </w:num>
  <w:num w:numId="22" w16cid:durableId="1531146529">
    <w:abstractNumId w:val="18"/>
  </w:num>
  <w:num w:numId="23" w16cid:durableId="2134707586">
    <w:abstractNumId w:val="22"/>
  </w:num>
  <w:num w:numId="24" w16cid:durableId="753864695">
    <w:abstractNumId w:val="17"/>
  </w:num>
  <w:num w:numId="25" w16cid:durableId="1005598434">
    <w:abstractNumId w:val="24"/>
  </w:num>
  <w:num w:numId="26" w16cid:durableId="1477336420">
    <w:abstractNumId w:val="8"/>
  </w:num>
  <w:num w:numId="27" w16cid:durableId="1335763572">
    <w:abstractNumId w:val="21"/>
  </w:num>
  <w:num w:numId="28" w16cid:durableId="972297448">
    <w:abstractNumId w:val="2"/>
  </w:num>
  <w:num w:numId="29" w16cid:durableId="38096994">
    <w:abstractNumId w:val="23"/>
  </w:num>
  <w:num w:numId="30" w16cid:durableId="1864395373">
    <w:abstractNumId w:val="12"/>
  </w:num>
  <w:num w:numId="31" w16cid:durableId="68311929">
    <w:abstractNumId w:val="34"/>
  </w:num>
  <w:num w:numId="32" w16cid:durableId="485125273">
    <w:abstractNumId w:val="16"/>
  </w:num>
  <w:num w:numId="33" w16cid:durableId="2049720065">
    <w:abstractNumId w:val="33"/>
  </w:num>
  <w:num w:numId="34" w16cid:durableId="812530608">
    <w:abstractNumId w:val="5"/>
  </w:num>
  <w:num w:numId="35" w16cid:durableId="662198133">
    <w:abstractNumId w:val="38"/>
  </w:num>
  <w:num w:numId="36" w16cid:durableId="1282961259">
    <w:abstractNumId w:val="39"/>
  </w:num>
  <w:num w:numId="37" w16cid:durableId="836724449">
    <w:abstractNumId w:val="32"/>
  </w:num>
  <w:num w:numId="38" w16cid:durableId="1310941897">
    <w:abstractNumId w:val="3"/>
  </w:num>
  <w:num w:numId="39" w16cid:durableId="1917977971">
    <w:abstractNumId w:val="6"/>
  </w:num>
  <w:num w:numId="40" w16cid:durableId="1163162851">
    <w:abstractNumId w:val="36"/>
  </w:num>
  <w:num w:numId="41" w16cid:durableId="1241714537">
    <w:abstractNumId w:val="15"/>
  </w:num>
  <w:num w:numId="42" w16cid:durableId="118220601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701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5B5"/>
    <w:rsid w:val="00003E01"/>
    <w:rsid w:val="00004C86"/>
    <w:rsid w:val="00006067"/>
    <w:rsid w:val="000106B3"/>
    <w:rsid w:val="00011E06"/>
    <w:rsid w:val="0004195B"/>
    <w:rsid w:val="0004317B"/>
    <w:rsid w:val="000471C0"/>
    <w:rsid w:val="000615F6"/>
    <w:rsid w:val="000643FE"/>
    <w:rsid w:val="00065F74"/>
    <w:rsid w:val="0007133A"/>
    <w:rsid w:val="00075E3E"/>
    <w:rsid w:val="00081F7A"/>
    <w:rsid w:val="00082516"/>
    <w:rsid w:val="0008315B"/>
    <w:rsid w:val="0008552E"/>
    <w:rsid w:val="00085AEE"/>
    <w:rsid w:val="00090F35"/>
    <w:rsid w:val="000952B5"/>
    <w:rsid w:val="00096678"/>
    <w:rsid w:val="000A4D62"/>
    <w:rsid w:val="000C234C"/>
    <w:rsid w:val="000C2513"/>
    <w:rsid w:val="000C5E1C"/>
    <w:rsid w:val="000D6BCB"/>
    <w:rsid w:val="000E1822"/>
    <w:rsid w:val="000E196E"/>
    <w:rsid w:val="000E5F77"/>
    <w:rsid w:val="000F0FE9"/>
    <w:rsid w:val="000F1A7A"/>
    <w:rsid w:val="001008AE"/>
    <w:rsid w:val="0010426F"/>
    <w:rsid w:val="001131E1"/>
    <w:rsid w:val="00120A41"/>
    <w:rsid w:val="00131BD9"/>
    <w:rsid w:val="00133848"/>
    <w:rsid w:val="00144DF8"/>
    <w:rsid w:val="00146B21"/>
    <w:rsid w:val="0014747E"/>
    <w:rsid w:val="00151E04"/>
    <w:rsid w:val="00152149"/>
    <w:rsid w:val="00163C65"/>
    <w:rsid w:val="00166845"/>
    <w:rsid w:val="001676E9"/>
    <w:rsid w:val="00181C34"/>
    <w:rsid w:val="001877A0"/>
    <w:rsid w:val="001B4442"/>
    <w:rsid w:val="001C3B26"/>
    <w:rsid w:val="001C4AF6"/>
    <w:rsid w:val="001C4E05"/>
    <w:rsid w:val="001D7AE6"/>
    <w:rsid w:val="001E03B6"/>
    <w:rsid w:val="001F081A"/>
    <w:rsid w:val="00204BDB"/>
    <w:rsid w:val="00205800"/>
    <w:rsid w:val="00205C13"/>
    <w:rsid w:val="002146B7"/>
    <w:rsid w:val="002222CE"/>
    <w:rsid w:val="0022494C"/>
    <w:rsid w:val="00224A85"/>
    <w:rsid w:val="00231294"/>
    <w:rsid w:val="00253FE1"/>
    <w:rsid w:val="00254170"/>
    <w:rsid w:val="0025614D"/>
    <w:rsid w:val="00261A07"/>
    <w:rsid w:val="00262C7A"/>
    <w:rsid w:val="002B307A"/>
    <w:rsid w:val="002C53C4"/>
    <w:rsid w:val="002C74A1"/>
    <w:rsid w:val="002D11B7"/>
    <w:rsid w:val="002D3A96"/>
    <w:rsid w:val="002E2C39"/>
    <w:rsid w:val="002E4640"/>
    <w:rsid w:val="002F4B5D"/>
    <w:rsid w:val="00312EC1"/>
    <w:rsid w:val="00313702"/>
    <w:rsid w:val="00320637"/>
    <w:rsid w:val="003260D0"/>
    <w:rsid w:val="003309B0"/>
    <w:rsid w:val="00333246"/>
    <w:rsid w:val="00333C36"/>
    <w:rsid w:val="003403B6"/>
    <w:rsid w:val="003507C8"/>
    <w:rsid w:val="0035330B"/>
    <w:rsid w:val="00370A48"/>
    <w:rsid w:val="003722A7"/>
    <w:rsid w:val="003813B0"/>
    <w:rsid w:val="00397D83"/>
    <w:rsid w:val="003A5E03"/>
    <w:rsid w:val="003C2474"/>
    <w:rsid w:val="003D0E75"/>
    <w:rsid w:val="003D0FC8"/>
    <w:rsid w:val="003D2CAF"/>
    <w:rsid w:val="003D377E"/>
    <w:rsid w:val="003D7EEA"/>
    <w:rsid w:val="003E0402"/>
    <w:rsid w:val="003E24A1"/>
    <w:rsid w:val="003F0C34"/>
    <w:rsid w:val="003F0E53"/>
    <w:rsid w:val="003F63D9"/>
    <w:rsid w:val="003F788F"/>
    <w:rsid w:val="00401611"/>
    <w:rsid w:val="00413604"/>
    <w:rsid w:val="00413D19"/>
    <w:rsid w:val="00416F49"/>
    <w:rsid w:val="004318EA"/>
    <w:rsid w:val="0044264A"/>
    <w:rsid w:val="00450E75"/>
    <w:rsid w:val="00456D4A"/>
    <w:rsid w:val="0046459E"/>
    <w:rsid w:val="0046522E"/>
    <w:rsid w:val="0046572E"/>
    <w:rsid w:val="004708A0"/>
    <w:rsid w:val="00485C08"/>
    <w:rsid w:val="0049210B"/>
    <w:rsid w:val="00492EC1"/>
    <w:rsid w:val="00496EB5"/>
    <w:rsid w:val="00497F02"/>
    <w:rsid w:val="004A330B"/>
    <w:rsid w:val="004A713F"/>
    <w:rsid w:val="004A71A0"/>
    <w:rsid w:val="004A7BF4"/>
    <w:rsid w:val="004C3B53"/>
    <w:rsid w:val="004C3B62"/>
    <w:rsid w:val="004C4491"/>
    <w:rsid w:val="004D0601"/>
    <w:rsid w:val="004D2667"/>
    <w:rsid w:val="004D3C43"/>
    <w:rsid w:val="004E28C1"/>
    <w:rsid w:val="004F1B33"/>
    <w:rsid w:val="004F3230"/>
    <w:rsid w:val="004F5673"/>
    <w:rsid w:val="00530F12"/>
    <w:rsid w:val="005319BF"/>
    <w:rsid w:val="0053675C"/>
    <w:rsid w:val="0056609C"/>
    <w:rsid w:val="00567928"/>
    <w:rsid w:val="00574807"/>
    <w:rsid w:val="00574939"/>
    <w:rsid w:val="0057690F"/>
    <w:rsid w:val="0057795A"/>
    <w:rsid w:val="00584342"/>
    <w:rsid w:val="005935F4"/>
    <w:rsid w:val="0059644D"/>
    <w:rsid w:val="005A0453"/>
    <w:rsid w:val="005A18EF"/>
    <w:rsid w:val="005B7A95"/>
    <w:rsid w:val="005C2E91"/>
    <w:rsid w:val="005C7B50"/>
    <w:rsid w:val="005D52CF"/>
    <w:rsid w:val="005E1759"/>
    <w:rsid w:val="005E5EC0"/>
    <w:rsid w:val="005F54B0"/>
    <w:rsid w:val="006056A5"/>
    <w:rsid w:val="006106C0"/>
    <w:rsid w:val="00611587"/>
    <w:rsid w:val="0061560A"/>
    <w:rsid w:val="00642388"/>
    <w:rsid w:val="00642E8E"/>
    <w:rsid w:val="00655EAE"/>
    <w:rsid w:val="00666A06"/>
    <w:rsid w:val="00680298"/>
    <w:rsid w:val="00685E9E"/>
    <w:rsid w:val="00690D02"/>
    <w:rsid w:val="00693047"/>
    <w:rsid w:val="00697494"/>
    <w:rsid w:val="006A1E19"/>
    <w:rsid w:val="006A73B3"/>
    <w:rsid w:val="006B5CAE"/>
    <w:rsid w:val="006B5F94"/>
    <w:rsid w:val="006C2205"/>
    <w:rsid w:val="006C6FF2"/>
    <w:rsid w:val="006D42A4"/>
    <w:rsid w:val="006D44E7"/>
    <w:rsid w:val="006D5503"/>
    <w:rsid w:val="006E3EB3"/>
    <w:rsid w:val="006E55DA"/>
    <w:rsid w:val="006F172D"/>
    <w:rsid w:val="00703AF9"/>
    <w:rsid w:val="007047CF"/>
    <w:rsid w:val="00705EA5"/>
    <w:rsid w:val="00706BCB"/>
    <w:rsid w:val="0071133C"/>
    <w:rsid w:val="00715A99"/>
    <w:rsid w:val="0071769F"/>
    <w:rsid w:val="0073745D"/>
    <w:rsid w:val="007501A0"/>
    <w:rsid w:val="00751889"/>
    <w:rsid w:val="00751F18"/>
    <w:rsid w:val="007569A8"/>
    <w:rsid w:val="0076568B"/>
    <w:rsid w:val="00770270"/>
    <w:rsid w:val="007760AC"/>
    <w:rsid w:val="007767F7"/>
    <w:rsid w:val="00780BB4"/>
    <w:rsid w:val="007863B8"/>
    <w:rsid w:val="00792F37"/>
    <w:rsid w:val="00794D9F"/>
    <w:rsid w:val="007A0CCF"/>
    <w:rsid w:val="007B2181"/>
    <w:rsid w:val="007B2E9B"/>
    <w:rsid w:val="007C0E45"/>
    <w:rsid w:val="007C316D"/>
    <w:rsid w:val="007C7B8F"/>
    <w:rsid w:val="007E4BA5"/>
    <w:rsid w:val="007F3C60"/>
    <w:rsid w:val="0080393D"/>
    <w:rsid w:val="00812836"/>
    <w:rsid w:val="00813475"/>
    <w:rsid w:val="00815548"/>
    <w:rsid w:val="00827513"/>
    <w:rsid w:val="0083525C"/>
    <w:rsid w:val="0084509D"/>
    <w:rsid w:val="00861DE6"/>
    <w:rsid w:val="00867B5E"/>
    <w:rsid w:val="00874573"/>
    <w:rsid w:val="00874747"/>
    <w:rsid w:val="008810D0"/>
    <w:rsid w:val="00882DC4"/>
    <w:rsid w:val="00887107"/>
    <w:rsid w:val="008A7F24"/>
    <w:rsid w:val="008B2513"/>
    <w:rsid w:val="008C3DC3"/>
    <w:rsid w:val="008C495A"/>
    <w:rsid w:val="008C53DB"/>
    <w:rsid w:val="008C7547"/>
    <w:rsid w:val="008D0AF3"/>
    <w:rsid w:val="008D7E10"/>
    <w:rsid w:val="008E7605"/>
    <w:rsid w:val="008F5FF0"/>
    <w:rsid w:val="00903D78"/>
    <w:rsid w:val="009073CB"/>
    <w:rsid w:val="00910101"/>
    <w:rsid w:val="0091150C"/>
    <w:rsid w:val="00912E1B"/>
    <w:rsid w:val="00913037"/>
    <w:rsid w:val="00913626"/>
    <w:rsid w:val="009146FF"/>
    <w:rsid w:val="00916F4A"/>
    <w:rsid w:val="00927DFC"/>
    <w:rsid w:val="00932E47"/>
    <w:rsid w:val="00934540"/>
    <w:rsid w:val="00941AFE"/>
    <w:rsid w:val="0095056B"/>
    <w:rsid w:val="0095075C"/>
    <w:rsid w:val="00951A38"/>
    <w:rsid w:val="009562F0"/>
    <w:rsid w:val="00957840"/>
    <w:rsid w:val="00967345"/>
    <w:rsid w:val="00970748"/>
    <w:rsid w:val="00972FDD"/>
    <w:rsid w:val="00976D34"/>
    <w:rsid w:val="009806C4"/>
    <w:rsid w:val="009960D4"/>
    <w:rsid w:val="00997169"/>
    <w:rsid w:val="009973E9"/>
    <w:rsid w:val="00997A79"/>
    <w:rsid w:val="009A09CB"/>
    <w:rsid w:val="009A121B"/>
    <w:rsid w:val="009A28B1"/>
    <w:rsid w:val="009C0577"/>
    <w:rsid w:val="009C6E21"/>
    <w:rsid w:val="009D1584"/>
    <w:rsid w:val="009D2343"/>
    <w:rsid w:val="009E1137"/>
    <w:rsid w:val="009E2AE2"/>
    <w:rsid w:val="009E4C0D"/>
    <w:rsid w:val="009E5340"/>
    <w:rsid w:val="009E7C37"/>
    <w:rsid w:val="009F019A"/>
    <w:rsid w:val="009F08E5"/>
    <w:rsid w:val="009F176A"/>
    <w:rsid w:val="009F6AB1"/>
    <w:rsid w:val="00A0169D"/>
    <w:rsid w:val="00A03F05"/>
    <w:rsid w:val="00A04D72"/>
    <w:rsid w:val="00A059D2"/>
    <w:rsid w:val="00A06627"/>
    <w:rsid w:val="00A3127E"/>
    <w:rsid w:val="00A37966"/>
    <w:rsid w:val="00A44DC0"/>
    <w:rsid w:val="00A50B26"/>
    <w:rsid w:val="00A52B8B"/>
    <w:rsid w:val="00A67076"/>
    <w:rsid w:val="00A704F4"/>
    <w:rsid w:val="00A75080"/>
    <w:rsid w:val="00A84743"/>
    <w:rsid w:val="00A856E4"/>
    <w:rsid w:val="00A87189"/>
    <w:rsid w:val="00A928D1"/>
    <w:rsid w:val="00A9711A"/>
    <w:rsid w:val="00AA0D7F"/>
    <w:rsid w:val="00AA3CBD"/>
    <w:rsid w:val="00AA507E"/>
    <w:rsid w:val="00AB156C"/>
    <w:rsid w:val="00AB2FB7"/>
    <w:rsid w:val="00AB5259"/>
    <w:rsid w:val="00AB6E06"/>
    <w:rsid w:val="00AC509C"/>
    <w:rsid w:val="00AD28EC"/>
    <w:rsid w:val="00AD4D48"/>
    <w:rsid w:val="00AD76D7"/>
    <w:rsid w:val="00AE2802"/>
    <w:rsid w:val="00AE66D6"/>
    <w:rsid w:val="00AF2D2C"/>
    <w:rsid w:val="00AF7A3F"/>
    <w:rsid w:val="00B016E7"/>
    <w:rsid w:val="00B02A19"/>
    <w:rsid w:val="00B111A4"/>
    <w:rsid w:val="00B113C3"/>
    <w:rsid w:val="00B1224B"/>
    <w:rsid w:val="00B14508"/>
    <w:rsid w:val="00B24E97"/>
    <w:rsid w:val="00B26CF3"/>
    <w:rsid w:val="00B30397"/>
    <w:rsid w:val="00B33549"/>
    <w:rsid w:val="00B40C4A"/>
    <w:rsid w:val="00B42208"/>
    <w:rsid w:val="00B56296"/>
    <w:rsid w:val="00B63B51"/>
    <w:rsid w:val="00B644D2"/>
    <w:rsid w:val="00B65542"/>
    <w:rsid w:val="00B81659"/>
    <w:rsid w:val="00B846C2"/>
    <w:rsid w:val="00B8546A"/>
    <w:rsid w:val="00B969E4"/>
    <w:rsid w:val="00BA006D"/>
    <w:rsid w:val="00BA272E"/>
    <w:rsid w:val="00BA4072"/>
    <w:rsid w:val="00BC3A77"/>
    <w:rsid w:val="00BC46F0"/>
    <w:rsid w:val="00BD4EE5"/>
    <w:rsid w:val="00BD5DC3"/>
    <w:rsid w:val="00BD6ED9"/>
    <w:rsid w:val="00BE6C33"/>
    <w:rsid w:val="00BE7C9A"/>
    <w:rsid w:val="00BF211C"/>
    <w:rsid w:val="00C1280D"/>
    <w:rsid w:val="00C12C05"/>
    <w:rsid w:val="00C1569F"/>
    <w:rsid w:val="00C21751"/>
    <w:rsid w:val="00C26413"/>
    <w:rsid w:val="00C322B8"/>
    <w:rsid w:val="00C40738"/>
    <w:rsid w:val="00C43E50"/>
    <w:rsid w:val="00C471B2"/>
    <w:rsid w:val="00C51636"/>
    <w:rsid w:val="00C52086"/>
    <w:rsid w:val="00C52DDC"/>
    <w:rsid w:val="00C55612"/>
    <w:rsid w:val="00C61CE7"/>
    <w:rsid w:val="00C701A1"/>
    <w:rsid w:val="00C77EC1"/>
    <w:rsid w:val="00C825CA"/>
    <w:rsid w:val="00C8303A"/>
    <w:rsid w:val="00C8557D"/>
    <w:rsid w:val="00C908BE"/>
    <w:rsid w:val="00C9545C"/>
    <w:rsid w:val="00C96B7D"/>
    <w:rsid w:val="00CA485D"/>
    <w:rsid w:val="00CA6726"/>
    <w:rsid w:val="00CB15DC"/>
    <w:rsid w:val="00CB2A18"/>
    <w:rsid w:val="00CC583F"/>
    <w:rsid w:val="00CD5380"/>
    <w:rsid w:val="00CE67CA"/>
    <w:rsid w:val="00CE78A4"/>
    <w:rsid w:val="00D16D3D"/>
    <w:rsid w:val="00D20543"/>
    <w:rsid w:val="00D36552"/>
    <w:rsid w:val="00D45C93"/>
    <w:rsid w:val="00D54115"/>
    <w:rsid w:val="00D62895"/>
    <w:rsid w:val="00D665E3"/>
    <w:rsid w:val="00D76BB5"/>
    <w:rsid w:val="00D8167D"/>
    <w:rsid w:val="00D852E3"/>
    <w:rsid w:val="00D85AFF"/>
    <w:rsid w:val="00D87AF4"/>
    <w:rsid w:val="00D90D86"/>
    <w:rsid w:val="00D94F3F"/>
    <w:rsid w:val="00D95358"/>
    <w:rsid w:val="00DB0EBA"/>
    <w:rsid w:val="00DB0F8D"/>
    <w:rsid w:val="00DB1900"/>
    <w:rsid w:val="00DB3EE2"/>
    <w:rsid w:val="00DC7FF3"/>
    <w:rsid w:val="00DF1427"/>
    <w:rsid w:val="00DF303B"/>
    <w:rsid w:val="00DF3E60"/>
    <w:rsid w:val="00DF4F46"/>
    <w:rsid w:val="00DF512D"/>
    <w:rsid w:val="00E022DA"/>
    <w:rsid w:val="00E04241"/>
    <w:rsid w:val="00E04F3B"/>
    <w:rsid w:val="00E065D4"/>
    <w:rsid w:val="00E15706"/>
    <w:rsid w:val="00E22A4A"/>
    <w:rsid w:val="00E2301D"/>
    <w:rsid w:val="00E308FC"/>
    <w:rsid w:val="00E34490"/>
    <w:rsid w:val="00E42056"/>
    <w:rsid w:val="00E421E7"/>
    <w:rsid w:val="00E433C4"/>
    <w:rsid w:val="00E4397F"/>
    <w:rsid w:val="00E477FB"/>
    <w:rsid w:val="00E4784D"/>
    <w:rsid w:val="00E4787B"/>
    <w:rsid w:val="00E50100"/>
    <w:rsid w:val="00E63D1C"/>
    <w:rsid w:val="00E72C3C"/>
    <w:rsid w:val="00E80132"/>
    <w:rsid w:val="00E81667"/>
    <w:rsid w:val="00E82C69"/>
    <w:rsid w:val="00E85D4D"/>
    <w:rsid w:val="00E91522"/>
    <w:rsid w:val="00E94DE6"/>
    <w:rsid w:val="00E97EB9"/>
    <w:rsid w:val="00EB6E01"/>
    <w:rsid w:val="00EC03B7"/>
    <w:rsid w:val="00EC0C75"/>
    <w:rsid w:val="00EC2DE4"/>
    <w:rsid w:val="00EC66EB"/>
    <w:rsid w:val="00EC7502"/>
    <w:rsid w:val="00ED492A"/>
    <w:rsid w:val="00EE023A"/>
    <w:rsid w:val="00EE33B0"/>
    <w:rsid w:val="00EF0193"/>
    <w:rsid w:val="00F05F14"/>
    <w:rsid w:val="00F12074"/>
    <w:rsid w:val="00F124E7"/>
    <w:rsid w:val="00F1261F"/>
    <w:rsid w:val="00F25335"/>
    <w:rsid w:val="00F36839"/>
    <w:rsid w:val="00F40372"/>
    <w:rsid w:val="00F515AE"/>
    <w:rsid w:val="00F530BF"/>
    <w:rsid w:val="00F53DC4"/>
    <w:rsid w:val="00F815B5"/>
    <w:rsid w:val="00F82CDF"/>
    <w:rsid w:val="00F92DE1"/>
    <w:rsid w:val="00F960F4"/>
    <w:rsid w:val="00FA0DFD"/>
    <w:rsid w:val="00FA1974"/>
    <w:rsid w:val="00FB5E77"/>
    <w:rsid w:val="00FC47C1"/>
    <w:rsid w:val="00FD15D1"/>
    <w:rsid w:val="00FE2D9B"/>
    <w:rsid w:val="00FE5E1B"/>
    <w:rsid w:val="00FF0261"/>
    <w:rsid w:val="00FF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8A8D978"/>
  <w15:docId w15:val="{4B0843B7-A4F8-4351-92CA-B86DA5D6A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4743"/>
    <w:pPr>
      <w:spacing w:after="120" w:line="240" w:lineRule="auto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E24A1"/>
    <w:pPr>
      <w:keepNext/>
      <w:keepLines/>
      <w:numPr>
        <w:numId w:val="1"/>
      </w:numPr>
      <w:spacing w:before="120" w:after="240"/>
      <w:ind w:left="709" w:hanging="709"/>
      <w:jc w:val="left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24A1"/>
    <w:pPr>
      <w:keepNext/>
      <w:keepLines/>
      <w:numPr>
        <w:ilvl w:val="1"/>
        <w:numId w:val="8"/>
      </w:numPr>
      <w:spacing w:before="240" w:after="240"/>
      <w:jc w:val="left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E24A1"/>
    <w:pPr>
      <w:keepNext/>
      <w:keepLines/>
      <w:numPr>
        <w:ilvl w:val="2"/>
        <w:numId w:val="8"/>
      </w:numPr>
      <w:spacing w:before="120"/>
      <w:jc w:val="left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D34"/>
    <w:pPr>
      <w:keepNext/>
      <w:keepLines/>
      <w:spacing w:before="120"/>
      <w:jc w:val="left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rsid w:val="003E24A1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rsid w:val="003E24A1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3E24A1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3E24A1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3E24A1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C7B8F"/>
    <w:pPr>
      <w:spacing w:before="120" w:after="240"/>
      <w:jc w:val="left"/>
    </w:pPr>
    <w:rPr>
      <w:rFonts w:eastAsiaTheme="majorEastAsia" w:cstheme="majorBidi"/>
      <w:b/>
      <w:color w:val="000000" w:themeColor="text1"/>
      <w:kern w:val="28"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C7B8F"/>
    <w:rPr>
      <w:rFonts w:ascii="Arial" w:eastAsiaTheme="majorEastAsia" w:hAnsi="Arial" w:cstheme="majorBidi"/>
      <w:b/>
      <w:color w:val="000000" w:themeColor="text1"/>
      <w:kern w:val="28"/>
      <w:sz w:val="3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E24A1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6F49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76D34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D34"/>
    <w:rPr>
      <w:rFonts w:ascii="Arial" w:eastAsiaTheme="majorEastAsia" w:hAnsi="Arial" w:cstheme="majorBidi"/>
      <w:b/>
      <w:bCs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217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217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217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Untertitel">
    <w:name w:val="Subtitle"/>
    <w:basedOn w:val="Standard"/>
    <w:next w:val="Standard"/>
    <w:link w:val="UntertitelZchn"/>
    <w:autoRedefine/>
    <w:uiPriority w:val="11"/>
    <w:qFormat/>
    <w:rsid w:val="00A50B26"/>
    <w:pPr>
      <w:numPr>
        <w:ilvl w:val="1"/>
      </w:numPr>
      <w:spacing w:before="240" w:after="240"/>
      <w:jc w:val="left"/>
    </w:pPr>
    <w:rPr>
      <w:rFonts w:eastAsiaTheme="majorEastAsia" w:cstheme="majorBidi"/>
      <w:b/>
      <w:iCs/>
      <w:color w:val="000000" w:themeColor="text1"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0B26"/>
    <w:rPr>
      <w:rFonts w:ascii="Arial" w:eastAsiaTheme="majorEastAsia" w:hAnsi="Arial" w:cstheme="majorBidi"/>
      <w:b/>
      <w:iCs/>
      <w:color w:val="000000" w:themeColor="text1"/>
      <w:sz w:val="28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87B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4787B"/>
    <w:rPr>
      <w:rFonts w:ascii="Arial" w:hAnsi="Aria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60F4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60F4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C52DDC"/>
    <w:pPr>
      <w:spacing w:after="0" w:line="240" w:lineRule="auto"/>
    </w:pPr>
    <w:rPr>
      <w:rFonts w:ascii="Arial" w:hAnsi="Arial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A6A6A6" w:themeFill="background1" w:themeFillShade="A6"/>
      </w:tcPr>
    </w:tblStylePr>
  </w:style>
  <w:style w:type="paragraph" w:styleId="Verzeichnis1">
    <w:name w:val="toc 1"/>
    <w:basedOn w:val="Standard"/>
    <w:next w:val="Standard"/>
    <w:autoRedefine/>
    <w:uiPriority w:val="39"/>
    <w:qFormat/>
    <w:rsid w:val="00E63D1C"/>
    <w:pPr>
      <w:tabs>
        <w:tab w:val="left" w:pos="660"/>
        <w:tab w:val="right" w:leader="dot" w:pos="9344"/>
      </w:tabs>
      <w:spacing w:before="120" w:after="0"/>
    </w:pPr>
    <w:rPr>
      <w:b/>
      <w:noProof/>
      <w:sz w:val="24"/>
    </w:rPr>
  </w:style>
  <w:style w:type="character" w:styleId="Hyperlink">
    <w:name w:val="Hyperlink"/>
    <w:basedOn w:val="Absatz-Standardschriftart"/>
    <w:uiPriority w:val="99"/>
    <w:unhideWhenUsed/>
    <w:rsid w:val="00E2301D"/>
    <w:rPr>
      <w:color w:val="0000FF" w:themeColor="hyperlink"/>
      <w:u w:val="single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4A71A0"/>
    <w:pPr>
      <w:spacing w:before="120" w:after="0"/>
    </w:pPr>
    <w:rPr>
      <w:b/>
      <w:bCs/>
      <w:color w:val="000000" w:themeColor="text1"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AA0D7F"/>
    <w:pPr>
      <w:spacing w:after="0"/>
    </w:pPr>
  </w:style>
  <w:style w:type="paragraph" w:styleId="KeinLeerraum">
    <w:name w:val="No Spacing"/>
    <w:uiPriority w:val="1"/>
    <w:semiHidden/>
    <w:qFormat/>
    <w:rsid w:val="00AF2D2C"/>
    <w:pPr>
      <w:spacing w:after="0" w:line="240" w:lineRule="auto"/>
      <w:ind w:left="709" w:hanging="709"/>
      <w:jc w:val="both"/>
    </w:pPr>
    <w:rPr>
      <w:rFonts w:ascii="Arial" w:hAnsi="Arial"/>
      <w:color w:val="000000" w:themeColor="text1"/>
    </w:rPr>
  </w:style>
  <w:style w:type="character" w:styleId="BesuchterLink">
    <w:name w:val="FollowedHyperlink"/>
    <w:basedOn w:val="Absatz-Standardschriftart"/>
    <w:uiPriority w:val="99"/>
    <w:semiHidden/>
    <w:unhideWhenUsed/>
    <w:rsid w:val="00AF2D2C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37966"/>
    <w:rPr>
      <w:color w:val="808080"/>
    </w:rPr>
  </w:style>
  <w:style w:type="paragraph" w:styleId="Listenabsatz">
    <w:name w:val="List Paragraph"/>
    <w:basedOn w:val="Standard"/>
    <w:uiPriority w:val="34"/>
    <w:qFormat/>
    <w:rsid w:val="00C21751"/>
    <w:pPr>
      <w:ind w:left="720"/>
      <w:contextualSpacing/>
      <w:jc w:val="left"/>
    </w:pPr>
  </w:style>
  <w:style w:type="paragraph" w:customStyle="1" w:styleId="Tabelleninhalt">
    <w:name w:val="Tabelleninhalt"/>
    <w:basedOn w:val="Standard"/>
    <w:qFormat/>
    <w:rsid w:val="00F53DC4"/>
    <w:pPr>
      <w:spacing w:before="60" w:after="60"/>
      <w:jc w:val="left"/>
    </w:pPr>
    <w:rPr>
      <w:sz w:val="20"/>
      <w:szCs w:val="20"/>
    </w:rPr>
  </w:style>
  <w:style w:type="paragraph" w:customStyle="1" w:styleId="UntertitelnichtIndexiert">
    <w:name w:val="Untertitel nicht Indexiert"/>
    <w:basedOn w:val="Verzeichnis1"/>
    <w:autoRedefine/>
    <w:qFormat/>
    <w:rsid w:val="00F25335"/>
    <w:pPr>
      <w:tabs>
        <w:tab w:val="clear" w:pos="660"/>
        <w:tab w:val="left" w:pos="709"/>
      </w:tabs>
      <w:spacing w:before="240" w:after="240"/>
      <w:jc w:val="left"/>
    </w:pPr>
    <w:rPr>
      <w:b w:val="0"/>
    </w:rPr>
  </w:style>
  <w:style w:type="paragraph" w:styleId="Verzeichnis2">
    <w:name w:val="toc 2"/>
    <w:basedOn w:val="Standard"/>
    <w:next w:val="Standard"/>
    <w:autoRedefine/>
    <w:uiPriority w:val="39"/>
    <w:rsid w:val="001B4442"/>
    <w:pPr>
      <w:spacing w:after="0"/>
      <w:jc w:val="left"/>
    </w:pPr>
    <w:rPr>
      <w:sz w:val="24"/>
    </w:rPr>
  </w:style>
  <w:style w:type="paragraph" w:customStyle="1" w:styleId="Code">
    <w:name w:val="Code"/>
    <w:basedOn w:val="Standard"/>
    <w:qFormat/>
    <w:rsid w:val="0083525C"/>
    <w:pPr>
      <w:shd w:val="clear" w:color="auto" w:fill="D9D9D9" w:themeFill="background1" w:themeFillShade="D9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jc w:val="left"/>
    </w:pPr>
    <w:rPr>
      <w:rFonts w:ascii="Courier New" w:hAnsi="Courier New"/>
      <w:sz w:val="20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4A71A0"/>
    <w:rPr>
      <w:rFonts w:ascii="Arial" w:hAnsi="Arial"/>
      <w:b/>
      <w:bCs/>
      <w:color w:val="000000" w:themeColor="text1"/>
      <w:sz w:val="16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825CA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7A0CCF"/>
    <w:rPr>
      <w:b/>
      <w:bCs/>
    </w:rPr>
  </w:style>
  <w:style w:type="paragraph" w:styleId="Verzeichnis3">
    <w:name w:val="toc 3"/>
    <w:basedOn w:val="Standard"/>
    <w:next w:val="Standard"/>
    <w:autoRedefine/>
    <w:uiPriority w:val="39"/>
    <w:unhideWhenUsed/>
    <w:rsid w:val="00F25335"/>
    <w:pPr>
      <w:spacing w:after="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B5629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5629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56296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5629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56296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7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Vorlagen\NYP\TechDok-Titelsei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robin.meier@noseryoung.ch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41590B-4536-455B-B8FE-9D81ADFF7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TechDok-Titelseite</Template>
  <TotalTime>0</TotalTime>
  <Pages>2</Pages>
  <Words>145</Words>
  <Characters>915</Characters>
  <Application>Microsoft Office Word</Application>
  <DocSecurity>4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Kursunterlagen</vt:lpstr>
      <vt:lpstr>Kursunterlagen</vt:lpstr>
    </vt:vector>
  </TitlesOfParts>
  <Company>Noser Young AG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Modul 188 - Services betreiben, warten und überwachen</dc:subject>
  <dc:creator>Robin Meier</dc:creator>
  <cp:lastModifiedBy>Naemi Ross</cp:lastModifiedBy>
  <cp:revision>2</cp:revision>
  <cp:lastPrinted>2022-03-22T09:38:00Z</cp:lastPrinted>
  <dcterms:created xsi:type="dcterms:W3CDTF">2024-05-29T08:24:00Z</dcterms:created>
  <dcterms:modified xsi:type="dcterms:W3CDTF">2024-05-29T08:24:00Z</dcterms:modified>
</cp:coreProperties>
</file>